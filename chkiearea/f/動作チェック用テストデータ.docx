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73" w:rsidRDefault="00BF2773">
      <w:pPr>
        <w:rPr>
          <w:rFonts w:ascii="ＭＳ ゴシック"/>
          <w:sz w:val="22"/>
        </w:rPr>
      </w:pPr>
      <w:r>
        <w:rPr>
          <w:rFonts w:ascii="ＭＳ ゴシック" w:hAnsi="ＭＳ ゴシック" w:hint="eastAsia"/>
          <w:sz w:val="22"/>
        </w:rPr>
        <w:t>動作チェック用テストデータ</w:t>
      </w:r>
      <w:r>
        <w:rPr>
          <w:rFonts w:ascii="ＭＳ ゴシック" w:hAnsi="ＭＳ ゴシック"/>
          <w:sz w:val="22"/>
        </w:rPr>
        <w:t>.docx (Word2007)</w:t>
      </w:r>
    </w:p>
    <w:sectPr w:rsidR="00BF2773" w:rsidSect="00BF2773">
      <w:pgSz w:w="11906" w:h="16838" w:code="9"/>
      <w:pgMar w:top="1701" w:right="1701" w:bottom="1701" w:left="1701" w:header="737" w:footer="737" w:gutter="0"/>
      <w:cols w:space="425"/>
      <w:docGrid w:type="lines" w:linePitch="36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efaultTabStop w:val="200"/>
  <w:drawingGridHorizontalSpacing w:val="105"/>
  <w:drawingGridVerticalSpacing w:val="36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1400"/>
    <w:rsid w:val="000E623E"/>
    <w:rsid w:val="00171400"/>
    <w:rsid w:val="0084796C"/>
    <w:rsid w:val="00BF2773"/>
    <w:rsid w:val="00F7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ＭＳ ゴシック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</Words>
  <Characters>26</Characters>
  <Application>Microsoft Office Outlook</Application>
  <DocSecurity>0</DocSecurity>
  <Lines>0</Lines>
  <Paragraphs>0</Paragraphs>
  <ScaleCrop>false</ScaleCrop>
  <Company>HIRAOKA HYPERS TOOLS,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動作チェック用テストデータ</dc:title>
  <dc:subject/>
  <dc:creator>KU</dc:creator>
  <cp:keywords/>
  <dc:description/>
  <cp:lastModifiedBy>KU</cp:lastModifiedBy>
  <cp:revision>2</cp:revision>
  <dcterms:created xsi:type="dcterms:W3CDTF">2010-01-19T02:21:00Z</dcterms:created>
  <dcterms:modified xsi:type="dcterms:W3CDTF">2010-01-19T02:21:00Z</dcterms:modified>
</cp:coreProperties>
</file>